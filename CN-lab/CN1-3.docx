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9B248" w14:textId="77777777" w:rsidR="00F620C4" w:rsidRPr="00256B7E" w:rsidRDefault="00F620C4" w:rsidP="00F620C4">
      <w:pPr>
        <w:pStyle w:val="Title"/>
      </w:pPr>
      <w:r>
        <w:t>TW2: RSA Algorithm</w:t>
      </w:r>
    </w:p>
    <w:p w14:paraId="67F94078" w14:textId="77777777" w:rsidR="00F620C4" w:rsidRPr="00941888" w:rsidRDefault="008E57B8" w:rsidP="00F620C4">
      <w:pPr>
        <w:pStyle w:val="Normal-Italic"/>
        <w:spacing w:after="0"/>
      </w:pPr>
      <w:sdt>
        <w:sdtPr>
          <w:rPr>
            <w:rStyle w:val="Strong"/>
          </w:rPr>
          <w:alias w:val="Instructions:"/>
          <w:tag w:val="Instructions:"/>
          <w:id w:val="-1094860133"/>
          <w:placeholder>
            <w:docPart w:val="839B0C2BC7DE41ABAB7CD7CB53825203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 w:rsidR="00F620C4" w:rsidRPr="00941888">
            <w:rPr>
              <w:rStyle w:val="Strong"/>
            </w:rPr>
            <w:t>Instructions:</w:t>
          </w:r>
        </w:sdtContent>
      </w:sdt>
      <w:r w:rsidR="00F620C4" w:rsidRPr="00941888">
        <w:t xml:space="preserve"> </w:t>
      </w:r>
      <w:r w:rsidR="00F620C4">
        <w:t>(Put Instruction)</w:t>
      </w:r>
    </w:p>
    <w:tbl>
      <w:tblPr>
        <w:tblStyle w:val="TableGrid"/>
        <w:tblW w:w="4854" w:type="pct"/>
        <w:tblInd w:w="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Problem of the week table"/>
      </w:tblPr>
      <w:tblGrid>
        <w:gridCol w:w="9068"/>
      </w:tblGrid>
      <w:tr w:rsidR="00F620C4" w:rsidRPr="00941888" w14:paraId="2E2EE6AF" w14:textId="77777777" w:rsidTr="006D5DDD">
        <w:trPr>
          <w:trHeight w:hRule="exact" w:val="11567"/>
        </w:trPr>
        <w:tc>
          <w:tcPr>
            <w:tcW w:w="9068" w:type="dxa"/>
          </w:tcPr>
          <w:p w14:paraId="602B28B0" w14:textId="77777777" w:rsidR="00F620C4" w:rsidRDefault="00F620C4" w:rsidP="00F620C4">
            <w:pPr>
              <w:spacing w:after="160"/>
            </w:pPr>
            <w:r>
              <w:t>import random</w:t>
            </w:r>
          </w:p>
          <w:p w14:paraId="72C4D3C2" w14:textId="77777777" w:rsidR="00F620C4" w:rsidRDefault="00F620C4" w:rsidP="00F620C4">
            <w:pPr>
              <w:spacing w:after="160"/>
            </w:pPr>
            <w:r>
              <w:t>import math</w:t>
            </w:r>
          </w:p>
          <w:p w14:paraId="03FCA1EE" w14:textId="77777777" w:rsidR="00F620C4" w:rsidRDefault="00F620C4" w:rsidP="00F620C4">
            <w:pPr>
              <w:spacing w:after="160"/>
            </w:pPr>
            <w:r>
              <w:t># Function to check if a number is prime</w:t>
            </w:r>
          </w:p>
          <w:p w14:paraId="0DDCE308" w14:textId="77777777" w:rsidR="00F620C4" w:rsidRDefault="00F620C4" w:rsidP="00F620C4">
            <w:pPr>
              <w:spacing w:after="160"/>
            </w:pPr>
            <w:r>
              <w:t>def is_prime(num):</w:t>
            </w:r>
          </w:p>
          <w:p w14:paraId="6DFE6CE4" w14:textId="77777777" w:rsidR="00F620C4" w:rsidRDefault="00F620C4" w:rsidP="00F620C4">
            <w:pPr>
              <w:spacing w:after="160"/>
            </w:pPr>
            <w:r>
              <w:t xml:space="preserve">    if num &lt;= 1:</w:t>
            </w:r>
          </w:p>
          <w:p w14:paraId="54A44F81" w14:textId="77777777" w:rsidR="00F620C4" w:rsidRDefault="00F620C4" w:rsidP="00F620C4">
            <w:pPr>
              <w:spacing w:after="160"/>
            </w:pPr>
            <w:r>
              <w:t xml:space="preserve">        return False</w:t>
            </w:r>
          </w:p>
          <w:p w14:paraId="3E8AD843" w14:textId="77777777" w:rsidR="00F620C4" w:rsidRDefault="00F620C4" w:rsidP="00F620C4">
            <w:pPr>
              <w:spacing w:after="160"/>
            </w:pPr>
            <w:r>
              <w:t xml:space="preserve">    for i in range(2, int(math.sqrt(num)) + 1):</w:t>
            </w:r>
          </w:p>
          <w:p w14:paraId="6F97585B" w14:textId="77777777" w:rsidR="00F620C4" w:rsidRDefault="00F620C4" w:rsidP="00F620C4">
            <w:pPr>
              <w:spacing w:after="160"/>
            </w:pPr>
            <w:r>
              <w:t xml:space="preserve">        if num % i == 0:</w:t>
            </w:r>
          </w:p>
          <w:p w14:paraId="1C2588FB" w14:textId="77777777" w:rsidR="00F620C4" w:rsidRDefault="00F620C4" w:rsidP="00F620C4">
            <w:pPr>
              <w:spacing w:after="160"/>
            </w:pPr>
            <w:r>
              <w:t xml:space="preserve">            return False</w:t>
            </w:r>
          </w:p>
          <w:p w14:paraId="6704CAA4" w14:textId="77777777" w:rsidR="00F620C4" w:rsidRDefault="00F620C4" w:rsidP="00F620C4">
            <w:pPr>
              <w:spacing w:after="160"/>
            </w:pPr>
            <w:r>
              <w:t xml:space="preserve">    return True</w:t>
            </w:r>
          </w:p>
          <w:p w14:paraId="3DDEDE07" w14:textId="77777777" w:rsidR="00F620C4" w:rsidRDefault="00F620C4" w:rsidP="00F620C4">
            <w:pPr>
              <w:spacing w:after="160"/>
            </w:pPr>
            <w:r>
              <w:t># Function to generate random prime numbers</w:t>
            </w:r>
          </w:p>
          <w:p w14:paraId="29F89453" w14:textId="77777777" w:rsidR="00F620C4" w:rsidRDefault="00F620C4" w:rsidP="00F620C4">
            <w:pPr>
              <w:spacing w:after="160"/>
            </w:pPr>
            <w:r>
              <w:t>def generate_prime(bits):</w:t>
            </w:r>
          </w:p>
          <w:p w14:paraId="405F0F91" w14:textId="77777777" w:rsidR="00F620C4" w:rsidRDefault="00F620C4" w:rsidP="00F620C4">
            <w:pPr>
              <w:spacing w:after="160"/>
            </w:pPr>
            <w:r>
              <w:t xml:space="preserve">    while True:</w:t>
            </w:r>
          </w:p>
          <w:p w14:paraId="19E4F83B" w14:textId="77777777" w:rsidR="00F620C4" w:rsidRDefault="00F620C4" w:rsidP="00F620C4">
            <w:pPr>
              <w:spacing w:after="160"/>
            </w:pPr>
            <w:r>
              <w:t xml:space="preserve">        num = random.getrandbits(bits)</w:t>
            </w:r>
          </w:p>
          <w:p w14:paraId="0013BF03" w14:textId="77777777" w:rsidR="00F620C4" w:rsidRDefault="00F620C4" w:rsidP="00F620C4">
            <w:pPr>
              <w:spacing w:after="160"/>
            </w:pPr>
            <w:r>
              <w:t xml:space="preserve">        if is_prime(num):</w:t>
            </w:r>
          </w:p>
          <w:p w14:paraId="109385D3" w14:textId="77777777" w:rsidR="00F620C4" w:rsidRDefault="00F620C4" w:rsidP="00F620C4">
            <w:pPr>
              <w:spacing w:after="160"/>
            </w:pPr>
            <w:r>
              <w:t xml:space="preserve">            return num</w:t>
            </w:r>
          </w:p>
          <w:p w14:paraId="068197D2" w14:textId="77777777" w:rsidR="00F620C4" w:rsidRDefault="00F620C4" w:rsidP="00F620C4">
            <w:pPr>
              <w:spacing w:after="160"/>
            </w:pPr>
            <w:r>
              <w:t># Function to compute the greatest common divisor (GCD)</w:t>
            </w:r>
          </w:p>
          <w:p w14:paraId="34A9FBD8" w14:textId="77777777" w:rsidR="00F620C4" w:rsidRDefault="00F620C4" w:rsidP="00F620C4">
            <w:pPr>
              <w:spacing w:after="160"/>
            </w:pPr>
            <w:r>
              <w:t>def gcd(a, b):</w:t>
            </w:r>
          </w:p>
          <w:p w14:paraId="782F69B9" w14:textId="77777777" w:rsidR="00F620C4" w:rsidRDefault="00F620C4" w:rsidP="00F620C4">
            <w:pPr>
              <w:spacing w:after="160"/>
            </w:pPr>
            <w:r>
              <w:t xml:space="preserve">    while b:</w:t>
            </w:r>
          </w:p>
          <w:p w14:paraId="4DF7C72E" w14:textId="77777777" w:rsidR="00F620C4" w:rsidRDefault="00F620C4" w:rsidP="00F620C4">
            <w:pPr>
              <w:spacing w:after="160"/>
            </w:pPr>
            <w:r>
              <w:t xml:space="preserve">        a, b = b, a % b</w:t>
            </w:r>
          </w:p>
          <w:p w14:paraId="35A11BFC" w14:textId="77777777" w:rsidR="00F620C4" w:rsidRDefault="00F620C4" w:rsidP="00F620C4">
            <w:pPr>
              <w:spacing w:after="160"/>
            </w:pPr>
            <w:r>
              <w:t xml:space="preserve">    return a</w:t>
            </w:r>
          </w:p>
          <w:p w14:paraId="00BB5816" w14:textId="77777777" w:rsidR="00F620C4" w:rsidRPr="00941888" w:rsidRDefault="00F620C4" w:rsidP="00F620C4">
            <w:pPr>
              <w:spacing w:after="160" w:line="259" w:lineRule="auto"/>
            </w:pPr>
          </w:p>
        </w:tc>
      </w:tr>
      <w:tr w:rsidR="00F620C4" w:rsidRPr="00941888" w14:paraId="32F25AB5" w14:textId="77777777" w:rsidTr="006D5DDD">
        <w:trPr>
          <w:trHeight w:hRule="exact" w:val="13770"/>
        </w:trPr>
        <w:tc>
          <w:tcPr>
            <w:tcW w:w="9068" w:type="dxa"/>
          </w:tcPr>
          <w:p w14:paraId="5854A53C" w14:textId="77777777" w:rsidR="00F620C4" w:rsidRDefault="00F620C4" w:rsidP="00F620C4">
            <w:pPr>
              <w:spacing w:after="160"/>
            </w:pPr>
            <w:r>
              <w:lastRenderedPageBreak/>
              <w:t># Function to find the modular multiplicative inverse</w:t>
            </w:r>
          </w:p>
          <w:p w14:paraId="4253D616" w14:textId="77777777" w:rsidR="00F620C4" w:rsidRDefault="00F620C4" w:rsidP="00F620C4">
            <w:pPr>
              <w:spacing w:after="160"/>
            </w:pPr>
            <w:r>
              <w:t>def mod_inverse(a, m):</w:t>
            </w:r>
          </w:p>
          <w:p w14:paraId="2548DFB6" w14:textId="77777777" w:rsidR="00F620C4" w:rsidRDefault="00F620C4" w:rsidP="00F620C4">
            <w:pPr>
              <w:spacing w:after="160"/>
            </w:pPr>
            <w:r>
              <w:t xml:space="preserve">    m0, x0, x1 = m, 0, 1</w:t>
            </w:r>
          </w:p>
          <w:p w14:paraId="77BB1B29" w14:textId="77777777" w:rsidR="00F620C4" w:rsidRDefault="00F620C4" w:rsidP="00F620C4">
            <w:pPr>
              <w:spacing w:after="160"/>
            </w:pPr>
            <w:r>
              <w:t xml:space="preserve">    while a &gt; 1:</w:t>
            </w:r>
          </w:p>
          <w:p w14:paraId="600DF020" w14:textId="77777777" w:rsidR="00F620C4" w:rsidRDefault="00F620C4" w:rsidP="00F620C4">
            <w:pPr>
              <w:spacing w:after="160"/>
            </w:pPr>
            <w:r>
              <w:t xml:space="preserve">        q = a // m</w:t>
            </w:r>
          </w:p>
          <w:p w14:paraId="11C1DBC3" w14:textId="77777777" w:rsidR="00F620C4" w:rsidRDefault="00F620C4" w:rsidP="00F620C4">
            <w:pPr>
              <w:spacing w:after="160"/>
            </w:pPr>
            <w:r>
              <w:t xml:space="preserve">        m, a = a % m, m</w:t>
            </w:r>
          </w:p>
          <w:p w14:paraId="55187D0A" w14:textId="77777777" w:rsidR="00F620C4" w:rsidRDefault="00F620C4" w:rsidP="00F620C4">
            <w:pPr>
              <w:spacing w:after="160"/>
            </w:pPr>
            <w:r>
              <w:t xml:space="preserve">        x0, x1 = x1 - q * x0, x0</w:t>
            </w:r>
          </w:p>
          <w:p w14:paraId="2781C120" w14:textId="77777777" w:rsidR="00F620C4" w:rsidRDefault="00F620C4" w:rsidP="00F620C4">
            <w:pPr>
              <w:spacing w:after="160"/>
            </w:pPr>
            <w:r>
              <w:t xml:space="preserve">    return x1 + m0 if x1 &lt; 0 else x1</w:t>
            </w:r>
          </w:p>
          <w:p w14:paraId="37DAAFF5" w14:textId="77777777" w:rsidR="00F620C4" w:rsidRDefault="00F620C4" w:rsidP="00F620C4">
            <w:pPr>
              <w:spacing w:after="160"/>
            </w:pPr>
            <w:r>
              <w:t># Function to generate RSA key pairs</w:t>
            </w:r>
          </w:p>
          <w:p w14:paraId="5B9D20D8" w14:textId="77777777" w:rsidR="00F620C4" w:rsidRDefault="00F620C4" w:rsidP="00F620C4">
            <w:pPr>
              <w:spacing w:after="160"/>
            </w:pPr>
            <w:r>
              <w:t>def generate_key_pair(bits):</w:t>
            </w:r>
          </w:p>
          <w:p w14:paraId="3601EC51" w14:textId="77777777" w:rsidR="00F620C4" w:rsidRDefault="00F620C4" w:rsidP="00F620C4">
            <w:pPr>
              <w:spacing w:after="160"/>
            </w:pPr>
            <w:r>
              <w:t xml:space="preserve">    p = generate_prime(bits)</w:t>
            </w:r>
          </w:p>
          <w:p w14:paraId="02D39DD8" w14:textId="77777777" w:rsidR="00F620C4" w:rsidRDefault="00F620C4" w:rsidP="00F620C4">
            <w:pPr>
              <w:spacing w:after="160"/>
            </w:pPr>
            <w:r>
              <w:t xml:space="preserve">    q = generate_prime(bits)</w:t>
            </w:r>
          </w:p>
          <w:p w14:paraId="0B5B26B6" w14:textId="77777777" w:rsidR="00F620C4" w:rsidRDefault="00F620C4" w:rsidP="00F620C4">
            <w:pPr>
              <w:spacing w:after="160"/>
            </w:pPr>
            <w:r>
              <w:t xml:space="preserve">    n = p * q</w:t>
            </w:r>
          </w:p>
          <w:p w14:paraId="42E8D349" w14:textId="77777777" w:rsidR="00F620C4" w:rsidRDefault="00F620C4" w:rsidP="00F620C4">
            <w:pPr>
              <w:spacing w:after="160"/>
            </w:pPr>
            <w:r>
              <w:t xml:space="preserve">    phi = (p - 1) * (q - 1)</w:t>
            </w:r>
          </w:p>
          <w:p w14:paraId="78FE66B5" w14:textId="77777777" w:rsidR="00F620C4" w:rsidRDefault="00F620C4" w:rsidP="00F620C4">
            <w:pPr>
              <w:spacing w:after="160"/>
            </w:pPr>
            <w:r>
              <w:t xml:space="preserve">    while True:</w:t>
            </w:r>
          </w:p>
          <w:p w14:paraId="52B71E72" w14:textId="77777777" w:rsidR="00F620C4" w:rsidRDefault="00F620C4" w:rsidP="00F620C4">
            <w:pPr>
              <w:spacing w:after="160"/>
            </w:pPr>
            <w:r>
              <w:t xml:space="preserve">        e = random.randint(2, phi - 1)</w:t>
            </w:r>
          </w:p>
          <w:p w14:paraId="5617DC72" w14:textId="77777777" w:rsidR="00F620C4" w:rsidRDefault="00F620C4" w:rsidP="00F620C4">
            <w:pPr>
              <w:spacing w:after="160"/>
            </w:pPr>
            <w:r>
              <w:t xml:space="preserve">        if gcd(e, phi) == 1:</w:t>
            </w:r>
          </w:p>
          <w:p w14:paraId="6C70E3DE" w14:textId="77777777" w:rsidR="00F620C4" w:rsidRDefault="00F620C4" w:rsidP="00F620C4">
            <w:pPr>
              <w:spacing w:after="160"/>
            </w:pPr>
            <w:r>
              <w:t xml:space="preserve">            break</w:t>
            </w:r>
          </w:p>
          <w:p w14:paraId="41E2AF6A" w14:textId="77777777" w:rsidR="00F620C4" w:rsidRDefault="00F620C4" w:rsidP="00F620C4">
            <w:pPr>
              <w:spacing w:after="160"/>
            </w:pPr>
            <w:r>
              <w:t xml:space="preserve">    d = mod_inverse(e, phi)</w:t>
            </w:r>
          </w:p>
          <w:p w14:paraId="30704169" w14:textId="77777777" w:rsidR="00F620C4" w:rsidRDefault="00F620C4" w:rsidP="00F620C4">
            <w:pPr>
              <w:spacing w:after="160"/>
            </w:pPr>
            <w:r>
              <w:t xml:space="preserve">    public_key = (n, e)</w:t>
            </w:r>
          </w:p>
          <w:p w14:paraId="5D8A330F" w14:textId="77777777" w:rsidR="00F620C4" w:rsidRDefault="00F620C4" w:rsidP="00F620C4">
            <w:pPr>
              <w:spacing w:after="160"/>
            </w:pPr>
            <w:r>
              <w:t xml:space="preserve">    private_key = (n, d)</w:t>
            </w:r>
          </w:p>
          <w:p w14:paraId="19D59F18" w14:textId="77777777" w:rsidR="00F620C4" w:rsidRDefault="00F620C4" w:rsidP="00F620C4">
            <w:pPr>
              <w:spacing w:after="160"/>
            </w:pPr>
            <w:r>
              <w:t xml:space="preserve">    return public_key, private_key</w:t>
            </w:r>
          </w:p>
          <w:p w14:paraId="33450AA0" w14:textId="77777777" w:rsidR="00F620C4" w:rsidRDefault="00F620C4" w:rsidP="00F620C4">
            <w:pPr>
              <w:spacing w:after="160"/>
            </w:pPr>
            <w:r>
              <w:t># Function to encrypt a message</w:t>
            </w:r>
          </w:p>
          <w:p w14:paraId="7AB56AB9" w14:textId="77777777" w:rsidR="00F620C4" w:rsidRDefault="00F620C4" w:rsidP="00F620C4">
            <w:pPr>
              <w:spacing w:after="160"/>
            </w:pPr>
            <w:r>
              <w:t>def encrypt(public_key, message):</w:t>
            </w:r>
          </w:p>
          <w:p w14:paraId="1CCC29CE" w14:textId="77777777" w:rsidR="00F620C4" w:rsidRDefault="00F620C4" w:rsidP="00F620C4">
            <w:pPr>
              <w:spacing w:after="160"/>
            </w:pPr>
            <w:r>
              <w:t xml:space="preserve">    n, e = public_key</w:t>
            </w:r>
          </w:p>
          <w:p w14:paraId="5F6C7B35" w14:textId="77777777" w:rsidR="00F620C4" w:rsidRDefault="00F620C4" w:rsidP="00F620C4">
            <w:pPr>
              <w:spacing w:after="160"/>
            </w:pPr>
            <w:r>
              <w:t xml:space="preserve">    cipher_text = [pow(ord(char), e, n) for char in message]</w:t>
            </w:r>
          </w:p>
          <w:p w14:paraId="5FBF8302" w14:textId="77777777" w:rsidR="00F620C4" w:rsidRDefault="00F620C4" w:rsidP="00F620C4">
            <w:pPr>
              <w:spacing w:after="160"/>
            </w:pPr>
            <w:r>
              <w:t xml:space="preserve">    return cipher_text</w:t>
            </w:r>
          </w:p>
          <w:p w14:paraId="5111CD00" w14:textId="77777777" w:rsidR="00F620C4" w:rsidRDefault="00F620C4" w:rsidP="00F620C4">
            <w:pPr>
              <w:spacing w:after="160"/>
            </w:pPr>
          </w:p>
        </w:tc>
      </w:tr>
      <w:tr w:rsidR="00F620C4" w:rsidRPr="00941888" w14:paraId="53B5A8D0" w14:textId="77777777" w:rsidTr="006D5DDD">
        <w:trPr>
          <w:trHeight w:hRule="exact" w:val="8370"/>
        </w:trPr>
        <w:tc>
          <w:tcPr>
            <w:tcW w:w="9068" w:type="dxa"/>
          </w:tcPr>
          <w:p w14:paraId="168EA633" w14:textId="77777777" w:rsidR="00F620C4" w:rsidRDefault="00F620C4" w:rsidP="00F620C4">
            <w:pPr>
              <w:spacing w:after="160"/>
            </w:pPr>
            <w:r>
              <w:lastRenderedPageBreak/>
              <w:t># Function to decrypt a message</w:t>
            </w:r>
          </w:p>
          <w:p w14:paraId="798AC133" w14:textId="77777777" w:rsidR="00F620C4" w:rsidRDefault="00F620C4" w:rsidP="00F620C4">
            <w:pPr>
              <w:spacing w:after="160"/>
            </w:pPr>
            <w:r>
              <w:t>def decrypt(private_key, cipher_text):</w:t>
            </w:r>
          </w:p>
          <w:p w14:paraId="5B22B717" w14:textId="77777777" w:rsidR="00F620C4" w:rsidRDefault="00F620C4" w:rsidP="00F620C4">
            <w:pPr>
              <w:spacing w:after="160"/>
            </w:pPr>
            <w:r>
              <w:t xml:space="preserve">    n, d = private_key</w:t>
            </w:r>
          </w:p>
          <w:p w14:paraId="5DD6C70B" w14:textId="77777777" w:rsidR="00F620C4" w:rsidRDefault="00F620C4" w:rsidP="00F620C4">
            <w:pPr>
              <w:spacing w:after="160"/>
            </w:pPr>
            <w:r>
              <w:t xml:space="preserve">    decrypted_message = ''.join([chr(pow(char, d, n)) for char in cipher_text])</w:t>
            </w:r>
          </w:p>
          <w:p w14:paraId="139EDB19" w14:textId="77777777" w:rsidR="00F620C4" w:rsidRDefault="00F620C4" w:rsidP="00F620C4">
            <w:pPr>
              <w:spacing w:after="160"/>
            </w:pPr>
            <w:r>
              <w:t xml:space="preserve">    return decrypted_message</w:t>
            </w:r>
          </w:p>
          <w:p w14:paraId="5048095A" w14:textId="77777777" w:rsidR="00F620C4" w:rsidRDefault="00F620C4" w:rsidP="00F620C4">
            <w:pPr>
              <w:spacing w:after="160"/>
            </w:pPr>
            <w:r>
              <w:t># Main program</w:t>
            </w:r>
          </w:p>
          <w:p w14:paraId="769B8F2B" w14:textId="77777777" w:rsidR="00F620C4" w:rsidRDefault="00F620C4" w:rsidP="00F620C4">
            <w:pPr>
              <w:spacing w:after="160"/>
            </w:pPr>
            <w:r>
              <w:t>if __name__ == "__main__":</w:t>
            </w:r>
          </w:p>
          <w:p w14:paraId="48D05DC8" w14:textId="77777777" w:rsidR="00F620C4" w:rsidRDefault="00F620C4" w:rsidP="00F620C4">
            <w:pPr>
              <w:spacing w:after="160"/>
            </w:pPr>
            <w:r>
              <w:t xml:space="preserve">    bits = 8  # Adjust the number of bits for your desired security level</w:t>
            </w:r>
          </w:p>
          <w:p w14:paraId="7CAA908D" w14:textId="77777777" w:rsidR="00F620C4" w:rsidRDefault="00F620C4" w:rsidP="00F620C4">
            <w:pPr>
              <w:spacing w:after="160"/>
            </w:pPr>
            <w:r>
              <w:t xml:space="preserve">    public_key, private_key = generate_key_pair(bits)</w:t>
            </w:r>
          </w:p>
          <w:p w14:paraId="36787BB1" w14:textId="77777777" w:rsidR="00F620C4" w:rsidRDefault="00F620C4" w:rsidP="00F620C4">
            <w:pPr>
              <w:spacing w:after="160"/>
            </w:pPr>
            <w:r>
              <w:t xml:space="preserve">    print(f" Generated Public Key : {public_key} \n Generated Private Key : {private_key}")</w:t>
            </w:r>
          </w:p>
          <w:p w14:paraId="472E028D" w14:textId="77777777" w:rsidR="00F620C4" w:rsidRDefault="00F620C4" w:rsidP="00F620C4">
            <w:pPr>
              <w:spacing w:after="160"/>
            </w:pPr>
            <w:r>
              <w:t xml:space="preserve">    message = eval(input(" Enter the Message to be Encrypted : "))</w:t>
            </w:r>
          </w:p>
          <w:p w14:paraId="4B24BF7A" w14:textId="77777777" w:rsidR="00F620C4" w:rsidRDefault="00F620C4" w:rsidP="00F620C4">
            <w:pPr>
              <w:spacing w:after="160"/>
            </w:pPr>
            <w:r>
              <w:t xml:space="preserve">    print(" Original message:", message)</w:t>
            </w:r>
          </w:p>
          <w:p w14:paraId="5BD28682" w14:textId="77777777" w:rsidR="00F620C4" w:rsidRDefault="00F620C4" w:rsidP="00F620C4">
            <w:pPr>
              <w:spacing w:after="160"/>
            </w:pPr>
            <w:r>
              <w:t xml:space="preserve">    encrypted_message = encrypt(public_key, message)</w:t>
            </w:r>
          </w:p>
          <w:p w14:paraId="367F053D" w14:textId="77777777" w:rsidR="00F620C4" w:rsidRDefault="00F620C4" w:rsidP="00F620C4">
            <w:pPr>
              <w:spacing w:after="160"/>
            </w:pPr>
            <w:r>
              <w:t xml:space="preserve">    print(" Encrypted message:", encrypted_message)</w:t>
            </w:r>
          </w:p>
          <w:p w14:paraId="41F8D119" w14:textId="77777777" w:rsidR="00F620C4" w:rsidRDefault="00F620C4" w:rsidP="00F620C4">
            <w:pPr>
              <w:spacing w:after="160"/>
            </w:pPr>
            <w:r>
              <w:t xml:space="preserve">    decrypted_message = decrypt(private_key, encrypted_message)</w:t>
            </w:r>
          </w:p>
          <w:p w14:paraId="017A810E" w14:textId="77777777" w:rsidR="00F620C4" w:rsidRDefault="00F620C4" w:rsidP="00F620C4">
            <w:pPr>
              <w:spacing w:after="160"/>
            </w:pPr>
            <w:r>
              <w:t xml:space="preserve">    print(" Decrypted message:", decrypted_message)</w:t>
            </w:r>
          </w:p>
        </w:tc>
      </w:tr>
      <w:tr w:rsidR="00F620C4" w:rsidRPr="00941888" w14:paraId="479EB599" w14:textId="77777777" w:rsidTr="006D5DDD">
        <w:trPr>
          <w:trHeight w:hRule="exact" w:val="5022"/>
        </w:trPr>
        <w:tc>
          <w:tcPr>
            <w:tcW w:w="9068" w:type="dxa"/>
          </w:tcPr>
          <w:p w14:paraId="7B1A0C47" w14:textId="77777777" w:rsidR="00F620C4" w:rsidRDefault="00F620C4" w:rsidP="002D083C">
            <w:pPr>
              <w:spacing w:line="259" w:lineRule="auto"/>
              <w:ind w:left="-120"/>
              <w:rPr>
                <w:noProof/>
                <w:lang w:val="en-IN" w:eastAsia="en-IN" w:bidi="kn-IN"/>
              </w:rPr>
            </w:pPr>
          </w:p>
          <w:p w14:paraId="3155E77F" w14:textId="77777777" w:rsidR="00F620C4" w:rsidRPr="00941888" w:rsidRDefault="002D083C" w:rsidP="007376B8">
            <w:pPr>
              <w:spacing w:line="259" w:lineRule="auto"/>
            </w:pPr>
            <w:r>
              <w:object w:dxaOrig="4320" w:dyaOrig="989" w14:anchorId="38BDC0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2.5pt;height:188.25pt" o:ole="">
                  <v:imagedata r:id="rId9" o:title=""/>
                </v:shape>
                <o:OLEObject Type="Embed" ProgID="PBrush" ShapeID="_x0000_i1025" DrawAspect="Content" ObjectID="_1760026363" r:id="rId10"/>
              </w:object>
            </w:r>
          </w:p>
        </w:tc>
      </w:tr>
    </w:tbl>
    <w:p w14:paraId="19BE0337" w14:textId="77777777" w:rsidR="007D5D72" w:rsidRPr="00256B7E" w:rsidRDefault="007D5D72" w:rsidP="007D5D72">
      <w:pPr>
        <w:pStyle w:val="Title"/>
      </w:pPr>
      <w:bookmarkStart w:id="0" w:name="_GoBack"/>
      <w:bookmarkEnd w:id="0"/>
      <w:r>
        <w:lastRenderedPageBreak/>
        <w:t>TW3: UDP Connectionless Transport</w:t>
      </w:r>
    </w:p>
    <w:p w14:paraId="298E0982" w14:textId="77777777" w:rsidR="007D5D72" w:rsidRPr="00941888" w:rsidRDefault="008E57B8" w:rsidP="007D5D72">
      <w:pPr>
        <w:pStyle w:val="Normal-Italic"/>
        <w:spacing w:after="0"/>
      </w:pPr>
      <w:sdt>
        <w:sdtPr>
          <w:rPr>
            <w:rStyle w:val="Strong"/>
          </w:rPr>
          <w:alias w:val="Instructions:"/>
          <w:tag w:val="Instructions:"/>
          <w:id w:val="301505149"/>
          <w:placeholder>
            <w:docPart w:val="10508B3A91DD426BB7C92061E27BBBB1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 w:rsidR="007D5D72" w:rsidRPr="00941888">
            <w:rPr>
              <w:rStyle w:val="Strong"/>
            </w:rPr>
            <w:t>Instructions:</w:t>
          </w:r>
        </w:sdtContent>
      </w:sdt>
      <w:r w:rsidR="007D5D72" w:rsidRPr="00941888">
        <w:t xml:space="preserve"> </w:t>
      </w:r>
      <w:r w:rsidR="007D5D72">
        <w:t>(Put Instruction)</w:t>
      </w:r>
    </w:p>
    <w:tbl>
      <w:tblPr>
        <w:tblStyle w:val="TableGrid"/>
        <w:tblW w:w="4763" w:type="pct"/>
        <w:tblInd w:w="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Problem of the week table"/>
      </w:tblPr>
      <w:tblGrid>
        <w:gridCol w:w="8897"/>
      </w:tblGrid>
      <w:tr w:rsidR="007D5D72" w:rsidRPr="00941888" w14:paraId="2C329545" w14:textId="77777777" w:rsidTr="007D5D72">
        <w:trPr>
          <w:trHeight w:hRule="exact" w:val="6797"/>
        </w:trPr>
        <w:tc>
          <w:tcPr>
            <w:tcW w:w="8898" w:type="dxa"/>
          </w:tcPr>
          <w:p w14:paraId="490F805D" w14:textId="77777777" w:rsidR="007D5D72" w:rsidRPr="007D5D72" w:rsidRDefault="007D5D72" w:rsidP="007D5D72">
            <w:pPr>
              <w:spacing w:after="160"/>
              <w:rPr>
                <w:b/>
                <w:bCs/>
                <w:color w:val="00B050"/>
              </w:rPr>
            </w:pPr>
            <w:r w:rsidRPr="007D5D72">
              <w:rPr>
                <w:b/>
                <w:bCs/>
                <w:color w:val="00B050"/>
              </w:rPr>
              <w:t>#UDP Server</w:t>
            </w:r>
            <w:r>
              <w:rPr>
                <w:b/>
                <w:bCs/>
                <w:color w:val="00B050"/>
              </w:rPr>
              <w:t xml:space="preserve"> Code</w:t>
            </w:r>
          </w:p>
          <w:p w14:paraId="72BC5C34" w14:textId="77777777" w:rsidR="007D5D72" w:rsidRDefault="007D5D72" w:rsidP="007D5D72">
            <w:pPr>
              <w:spacing w:after="160"/>
            </w:pPr>
            <w:r>
              <w:t>import socket</w:t>
            </w:r>
          </w:p>
          <w:p w14:paraId="3F2A30B9" w14:textId="77777777" w:rsidR="007D5D72" w:rsidRDefault="007D5D72" w:rsidP="007D5D72">
            <w:pPr>
              <w:spacing w:after="160"/>
            </w:pPr>
            <w:r>
              <w:t># Create a UDP socket</w:t>
            </w:r>
          </w:p>
          <w:p w14:paraId="509C1088" w14:textId="77777777" w:rsidR="007D5D72" w:rsidRDefault="007D5D72" w:rsidP="007D5D72">
            <w:pPr>
              <w:spacing w:after="160"/>
            </w:pPr>
            <w:r>
              <w:t>server_socket = socket.socket(socket.AF_INET, socket.SOCK_DGRAM)</w:t>
            </w:r>
          </w:p>
          <w:p w14:paraId="0E331DC2" w14:textId="77777777" w:rsidR="007D5D72" w:rsidRDefault="007D5D72" w:rsidP="007D5D72">
            <w:pPr>
              <w:spacing w:after="160"/>
            </w:pPr>
            <w:r>
              <w:t># Bind the socket to an address and port</w:t>
            </w:r>
          </w:p>
          <w:p w14:paraId="5A09419D" w14:textId="77777777" w:rsidR="007D5D72" w:rsidRDefault="007D5D72" w:rsidP="007D5D72">
            <w:pPr>
              <w:spacing w:after="160"/>
            </w:pPr>
            <w:r>
              <w:t>server_address = ('localhost', 12345)</w:t>
            </w:r>
          </w:p>
          <w:p w14:paraId="30270F55" w14:textId="77777777" w:rsidR="007D5D72" w:rsidRDefault="007D5D72" w:rsidP="007D5D72">
            <w:pPr>
              <w:spacing w:after="160"/>
            </w:pPr>
            <w:r>
              <w:t>server_socket.bind(server_address)</w:t>
            </w:r>
          </w:p>
          <w:p w14:paraId="65840DE9" w14:textId="77777777" w:rsidR="007D5D72" w:rsidRDefault="007D5D72" w:rsidP="007D5D72">
            <w:pPr>
              <w:spacing w:after="160"/>
            </w:pPr>
            <w:r>
              <w:t>print('UDP server is waiting for messages...')</w:t>
            </w:r>
          </w:p>
          <w:p w14:paraId="1616A247" w14:textId="77777777" w:rsidR="007D5D72" w:rsidRDefault="007D5D72" w:rsidP="007D5D72">
            <w:pPr>
              <w:spacing w:after="160"/>
            </w:pPr>
            <w:r>
              <w:t>while True:</w:t>
            </w:r>
          </w:p>
          <w:p w14:paraId="7D5C3037" w14:textId="77777777" w:rsidR="007D5D72" w:rsidRDefault="007D5D72" w:rsidP="007D5D72">
            <w:pPr>
              <w:spacing w:after="160"/>
            </w:pPr>
            <w:r>
              <w:t xml:space="preserve">    # Receive data from the client</w:t>
            </w:r>
          </w:p>
          <w:p w14:paraId="54B2B78C" w14:textId="77777777" w:rsidR="007D5D72" w:rsidRDefault="007D5D72" w:rsidP="007D5D72">
            <w:pPr>
              <w:spacing w:after="160"/>
            </w:pPr>
            <w:r>
              <w:t xml:space="preserve">    data, client_address = server_socket.recvfrom(1024)</w:t>
            </w:r>
          </w:p>
          <w:p w14:paraId="67386294" w14:textId="77777777" w:rsidR="007D5D72" w:rsidRDefault="007D5D72" w:rsidP="007D5D72">
            <w:pPr>
              <w:spacing w:after="160"/>
            </w:pPr>
            <w:r>
              <w:t xml:space="preserve">    print(f'Received message from {client_address}: {data.decode()}')</w:t>
            </w:r>
          </w:p>
          <w:p w14:paraId="792AB71B" w14:textId="77777777" w:rsidR="007D5D72" w:rsidRDefault="007D5D72" w:rsidP="007D5D72">
            <w:pPr>
              <w:spacing w:after="160"/>
            </w:pPr>
            <w:r>
              <w:t># Close the socket (this will never be reached in this example)</w:t>
            </w:r>
          </w:p>
          <w:p w14:paraId="76BF83DC" w14:textId="77777777" w:rsidR="007D5D72" w:rsidRPr="00941888" w:rsidRDefault="007D5D72" w:rsidP="007D5D72">
            <w:pPr>
              <w:spacing w:after="160" w:line="259" w:lineRule="auto"/>
            </w:pPr>
            <w:r>
              <w:t>server_socket.close()</w:t>
            </w:r>
          </w:p>
        </w:tc>
      </w:tr>
      <w:tr w:rsidR="007D5D72" w:rsidRPr="00941888" w14:paraId="6F91ABA2" w14:textId="77777777" w:rsidTr="007D5D72">
        <w:trPr>
          <w:trHeight w:hRule="exact" w:val="5850"/>
        </w:trPr>
        <w:tc>
          <w:tcPr>
            <w:tcW w:w="8898" w:type="dxa"/>
          </w:tcPr>
          <w:p w14:paraId="2B9545C5" w14:textId="77777777" w:rsidR="007D5D72" w:rsidRPr="00BC4379" w:rsidRDefault="007D5D72" w:rsidP="007376B8">
            <w:pPr>
              <w:spacing w:after="160"/>
              <w:rPr>
                <w:b/>
                <w:bCs/>
                <w:color w:val="00B050"/>
              </w:rPr>
            </w:pPr>
            <w:r w:rsidRPr="00BC4379">
              <w:rPr>
                <w:b/>
                <w:bCs/>
                <w:color w:val="00B050"/>
              </w:rPr>
              <w:t xml:space="preserve"> </w:t>
            </w:r>
            <w:r>
              <w:rPr>
                <w:b/>
                <w:bCs/>
                <w:color w:val="00B050"/>
              </w:rPr>
              <w:t>UDP</w:t>
            </w:r>
            <w:r w:rsidRPr="00BC4379">
              <w:rPr>
                <w:b/>
                <w:bCs/>
                <w:color w:val="00B050"/>
              </w:rPr>
              <w:t xml:space="preserve"> Client</w:t>
            </w:r>
            <w:r>
              <w:rPr>
                <w:b/>
                <w:bCs/>
                <w:color w:val="00B050"/>
              </w:rPr>
              <w:t xml:space="preserve"> Code</w:t>
            </w:r>
          </w:p>
          <w:p w14:paraId="18A257E8" w14:textId="77777777" w:rsidR="007D5D72" w:rsidRDefault="007D5D72" w:rsidP="007D5D72">
            <w:pPr>
              <w:spacing w:after="160"/>
            </w:pPr>
            <w:r>
              <w:t>import socket</w:t>
            </w:r>
          </w:p>
          <w:p w14:paraId="271321BF" w14:textId="77777777" w:rsidR="007D5D72" w:rsidRDefault="007D5D72" w:rsidP="007D5D72">
            <w:pPr>
              <w:spacing w:after="160"/>
            </w:pPr>
            <w:r>
              <w:t># Create a UDP socket</w:t>
            </w:r>
          </w:p>
          <w:p w14:paraId="24025449" w14:textId="77777777" w:rsidR="007D5D72" w:rsidRDefault="007D5D72" w:rsidP="007D5D72">
            <w:pPr>
              <w:spacing w:after="160"/>
            </w:pPr>
            <w:r>
              <w:t>client_socket = socket.socket(socket.AF_INET, socket.SOCK_DGRAM)</w:t>
            </w:r>
          </w:p>
          <w:p w14:paraId="08683B55" w14:textId="77777777" w:rsidR="007D5D72" w:rsidRDefault="007D5D72" w:rsidP="007D5D72">
            <w:pPr>
              <w:spacing w:after="160"/>
            </w:pPr>
            <w:r>
              <w:t># Server address and port</w:t>
            </w:r>
          </w:p>
          <w:p w14:paraId="21B8D1F2" w14:textId="77777777" w:rsidR="007D5D72" w:rsidRDefault="007D5D72" w:rsidP="007D5D72">
            <w:pPr>
              <w:spacing w:after="160"/>
            </w:pPr>
            <w:r>
              <w:t>server_address = ('localhost', 12345)</w:t>
            </w:r>
          </w:p>
          <w:p w14:paraId="4A5AEEE1" w14:textId="77777777" w:rsidR="007D5D72" w:rsidRDefault="007D5D72" w:rsidP="007D5D72">
            <w:pPr>
              <w:spacing w:after="160"/>
            </w:pPr>
            <w:r>
              <w:t>while True:</w:t>
            </w:r>
          </w:p>
          <w:p w14:paraId="1D8B0FE6" w14:textId="77777777" w:rsidR="007D5D72" w:rsidRDefault="007D5D72" w:rsidP="007D5D72">
            <w:pPr>
              <w:spacing w:after="160"/>
            </w:pPr>
            <w:r>
              <w:t xml:space="preserve">    message = input('Enter a message: ')</w:t>
            </w:r>
          </w:p>
          <w:p w14:paraId="7AED9C14" w14:textId="77777777" w:rsidR="007D5D72" w:rsidRDefault="007D5D72" w:rsidP="007D5D72">
            <w:pPr>
              <w:spacing w:after="160"/>
            </w:pPr>
            <w:r>
              <w:t xml:space="preserve">    # Send data to the server</w:t>
            </w:r>
          </w:p>
          <w:p w14:paraId="0889ADF2" w14:textId="77777777" w:rsidR="007D5D72" w:rsidRDefault="007D5D72" w:rsidP="007D5D72">
            <w:pPr>
              <w:spacing w:after="160"/>
            </w:pPr>
            <w:r>
              <w:t xml:space="preserve">    client_socket.sendto(message.encode(), server_address)</w:t>
            </w:r>
          </w:p>
          <w:p w14:paraId="24E2C800" w14:textId="77777777" w:rsidR="007D5D72" w:rsidRDefault="007D5D72" w:rsidP="007D5D72">
            <w:pPr>
              <w:spacing w:after="160"/>
            </w:pPr>
            <w:r>
              <w:t># Close the socket (this will never be reached in this example)</w:t>
            </w:r>
          </w:p>
          <w:p w14:paraId="2B1F6C7C" w14:textId="77777777" w:rsidR="007D5D72" w:rsidRPr="00BC4379" w:rsidRDefault="007D5D72" w:rsidP="007D5D72">
            <w:pPr>
              <w:spacing w:after="160"/>
            </w:pPr>
            <w:r>
              <w:t>client_socket.close()</w:t>
            </w:r>
          </w:p>
        </w:tc>
      </w:tr>
    </w:tbl>
    <w:p w14:paraId="427256D8" w14:textId="77777777" w:rsidR="007D5D72" w:rsidRPr="00BC4379" w:rsidRDefault="007D5D72" w:rsidP="007D5D72">
      <w:pPr>
        <w:pStyle w:val="Normal-SpaceAbove"/>
        <w:rPr>
          <w:b/>
          <w:bCs/>
        </w:rPr>
      </w:pPr>
      <w:r w:rsidRPr="00BC4379">
        <w:rPr>
          <w:b/>
          <w:bCs/>
        </w:rPr>
        <w:lastRenderedPageBreak/>
        <w:t>N</w:t>
      </w:r>
      <w:r>
        <w:rPr>
          <w:b/>
          <w:bCs/>
        </w:rPr>
        <w:t>ote: A separate Terminals need to be opened for Server and Client</w:t>
      </w:r>
    </w:p>
    <w:tbl>
      <w:tblPr>
        <w:tblStyle w:val="TableGrid"/>
        <w:tblW w:w="481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Final answer box table"/>
      </w:tblPr>
      <w:tblGrid>
        <w:gridCol w:w="9239"/>
      </w:tblGrid>
      <w:tr w:rsidR="007D5D72" w:rsidRPr="00941888" w14:paraId="2A2A90B7" w14:textId="77777777" w:rsidTr="007D5D72">
        <w:trPr>
          <w:trHeight w:hRule="exact" w:val="3332"/>
        </w:trPr>
        <w:tc>
          <w:tcPr>
            <w:tcW w:w="8994" w:type="dxa"/>
          </w:tcPr>
          <w:p w14:paraId="377A7303" w14:textId="77777777" w:rsidR="007D5D72" w:rsidRDefault="007D5D72" w:rsidP="007376B8">
            <w:pPr>
              <w:spacing w:line="259" w:lineRule="auto"/>
              <w:rPr>
                <w:noProof/>
                <w:lang w:val="en-IN" w:eastAsia="en-IN" w:bidi="kn-IN"/>
              </w:rPr>
            </w:pPr>
          </w:p>
          <w:p w14:paraId="6F9B0C0F" w14:textId="77777777" w:rsidR="007D5D72" w:rsidRPr="00941888" w:rsidRDefault="007D5D72" w:rsidP="007D5D72">
            <w:pPr>
              <w:spacing w:line="259" w:lineRule="auto"/>
            </w:pPr>
            <w:r>
              <w:object w:dxaOrig="16770" w:dyaOrig="2385" w14:anchorId="6D7916FF">
                <v:shape id="_x0000_i1027" type="#_x0000_t75" style="width:450.75pt;height:130.5pt" o:ole="">
                  <v:imagedata r:id="rId11" o:title=""/>
                </v:shape>
                <o:OLEObject Type="Embed" ProgID="PBrush" ShapeID="_x0000_i1027" DrawAspect="Content" ObjectID="_1760026364" r:id="rId12"/>
              </w:object>
            </w:r>
          </w:p>
        </w:tc>
      </w:tr>
      <w:tr w:rsidR="007D5D72" w:rsidRPr="00941888" w14:paraId="66A689D4" w14:textId="77777777" w:rsidTr="007376B8">
        <w:trPr>
          <w:trHeight w:hRule="exact" w:val="3150"/>
        </w:trPr>
        <w:tc>
          <w:tcPr>
            <w:tcW w:w="8994" w:type="dxa"/>
          </w:tcPr>
          <w:p w14:paraId="3DFE7A4C" w14:textId="77777777" w:rsidR="007D5D72" w:rsidRDefault="007D5D72" w:rsidP="007376B8">
            <w:pPr>
              <w:rPr>
                <w:noProof/>
                <w:lang w:val="en-IN" w:eastAsia="en-IN" w:bidi="kn-IN"/>
              </w:rPr>
            </w:pPr>
            <w:r>
              <w:object w:dxaOrig="4320" w:dyaOrig="534" w14:anchorId="59743822">
                <v:shape id="_x0000_i1028" type="#_x0000_t75" style="width:447pt;height:109.5pt" o:ole="">
                  <v:imagedata r:id="rId13" o:title=""/>
                </v:shape>
                <o:OLEObject Type="Embed" ProgID="PBrush" ShapeID="_x0000_i1028" DrawAspect="Content" ObjectID="_1760026365" r:id="rId14"/>
              </w:object>
            </w:r>
          </w:p>
        </w:tc>
      </w:tr>
    </w:tbl>
    <w:p w14:paraId="1E026A27" w14:textId="77777777" w:rsidR="007D5D72" w:rsidRDefault="007D5D72" w:rsidP="00256B7E">
      <w:pPr>
        <w:pStyle w:val="Title"/>
      </w:pPr>
    </w:p>
    <w:p w14:paraId="5DAF0F5E" w14:textId="77777777" w:rsidR="007D5D72" w:rsidRDefault="007D5D72" w:rsidP="00256B7E">
      <w:pPr>
        <w:pStyle w:val="Title"/>
      </w:pPr>
    </w:p>
    <w:p w14:paraId="1FED61A4" w14:textId="77777777" w:rsidR="007D5D72" w:rsidRDefault="007D5D72" w:rsidP="00256B7E">
      <w:pPr>
        <w:pStyle w:val="Title"/>
      </w:pPr>
    </w:p>
    <w:p w14:paraId="70C797E8" w14:textId="77777777" w:rsidR="007D5D72" w:rsidRDefault="007D5D72" w:rsidP="00256B7E">
      <w:pPr>
        <w:pStyle w:val="Title"/>
      </w:pPr>
    </w:p>
    <w:p w14:paraId="341B9C7D" w14:textId="77777777" w:rsidR="007D5D72" w:rsidRDefault="007D5D72" w:rsidP="00256B7E">
      <w:pPr>
        <w:pStyle w:val="Title"/>
      </w:pPr>
    </w:p>
    <w:p w14:paraId="224F2EF8" w14:textId="77777777" w:rsidR="007D5D72" w:rsidRDefault="007D5D72" w:rsidP="00256B7E">
      <w:pPr>
        <w:pStyle w:val="Title"/>
      </w:pPr>
    </w:p>
    <w:p w14:paraId="52C9A57A" w14:textId="77777777" w:rsidR="007D5D72" w:rsidRDefault="007D5D72" w:rsidP="00256B7E">
      <w:pPr>
        <w:pStyle w:val="Title"/>
      </w:pPr>
    </w:p>
    <w:p w14:paraId="1CDE1ACE" w14:textId="77777777" w:rsidR="007D5D72" w:rsidRDefault="007D5D72" w:rsidP="00256B7E">
      <w:pPr>
        <w:pStyle w:val="Title"/>
      </w:pPr>
    </w:p>
    <w:p w14:paraId="0FB71061" w14:textId="77777777" w:rsidR="007D5D72" w:rsidRDefault="007D5D72" w:rsidP="00256B7E">
      <w:pPr>
        <w:pStyle w:val="Title"/>
      </w:pPr>
    </w:p>
    <w:p w14:paraId="7CFC0DE9" w14:textId="77777777" w:rsidR="007D5D72" w:rsidRDefault="007D5D72" w:rsidP="00256B7E">
      <w:pPr>
        <w:pStyle w:val="Title"/>
      </w:pPr>
    </w:p>
    <w:p w14:paraId="6CAE9815" w14:textId="77777777" w:rsidR="007D5D72" w:rsidRDefault="007D5D72" w:rsidP="00256B7E">
      <w:pPr>
        <w:pStyle w:val="Title"/>
      </w:pPr>
    </w:p>
    <w:p w14:paraId="010D41F6" w14:textId="77777777" w:rsidR="004A1914" w:rsidRPr="00256B7E" w:rsidRDefault="00BC4379" w:rsidP="00256B7E">
      <w:pPr>
        <w:pStyle w:val="Title"/>
      </w:pPr>
      <w:r>
        <w:lastRenderedPageBreak/>
        <w:t>TW</w:t>
      </w:r>
      <w:r w:rsidR="007D5D72">
        <w:t>4</w:t>
      </w:r>
      <w:r>
        <w:t xml:space="preserve">: </w:t>
      </w:r>
      <w:r w:rsidR="007D5D72">
        <w:t>TCP Connection-Oriented Transport</w:t>
      </w:r>
    </w:p>
    <w:p w14:paraId="74A8363B" w14:textId="77777777" w:rsidR="00387E78" w:rsidRPr="00941888" w:rsidRDefault="008E57B8" w:rsidP="00BC4379">
      <w:pPr>
        <w:pStyle w:val="Normal-Italic"/>
        <w:spacing w:after="0"/>
      </w:pPr>
      <w:sdt>
        <w:sdtPr>
          <w:rPr>
            <w:rStyle w:val="Strong"/>
          </w:rPr>
          <w:alias w:val="Instructions:"/>
          <w:tag w:val="Instructions:"/>
          <w:id w:val="-295768332"/>
          <w:placeholder>
            <w:docPart w:val="081A69D0EBE8488788969B349BC5663A"/>
          </w:placeholder>
          <w:temporary/>
          <w:showingPlcHdr/>
          <w15:appearance w15:val="hidden"/>
        </w:sdtPr>
        <w:sdtEndPr>
          <w:rPr>
            <w:rStyle w:val="DefaultParagraphFont"/>
            <w:b w:val="0"/>
            <w:bCs w:val="0"/>
          </w:rPr>
        </w:sdtEndPr>
        <w:sdtContent>
          <w:r w:rsidR="00256B7E" w:rsidRPr="00941888">
            <w:rPr>
              <w:rStyle w:val="Strong"/>
            </w:rPr>
            <w:t>Instructions:</w:t>
          </w:r>
        </w:sdtContent>
      </w:sdt>
      <w:r w:rsidR="00256B7E" w:rsidRPr="00941888">
        <w:t xml:space="preserve"> </w:t>
      </w:r>
      <w:r w:rsidR="00BC4379">
        <w:t>(Put Instruction)</w:t>
      </w:r>
    </w:p>
    <w:tbl>
      <w:tblPr>
        <w:tblStyle w:val="TableGrid"/>
        <w:tblW w:w="4806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Problem of the week table"/>
      </w:tblPr>
      <w:tblGrid>
        <w:gridCol w:w="8978"/>
      </w:tblGrid>
      <w:tr w:rsidR="00941888" w:rsidRPr="00941888" w14:paraId="43627E1D" w14:textId="77777777" w:rsidTr="00CC7814">
        <w:trPr>
          <w:trHeight w:hRule="exact" w:val="11297"/>
        </w:trPr>
        <w:tc>
          <w:tcPr>
            <w:tcW w:w="8978" w:type="dxa"/>
          </w:tcPr>
          <w:p w14:paraId="74357AA8" w14:textId="77777777" w:rsidR="00BC4379" w:rsidRPr="00BC4379" w:rsidRDefault="00BC4379" w:rsidP="00BC4379">
            <w:pPr>
              <w:spacing w:after="160"/>
              <w:rPr>
                <w:b/>
                <w:bCs/>
                <w:color w:val="00B050"/>
              </w:rPr>
            </w:pPr>
            <w:bookmarkStart w:id="1" w:name="_Hlk522321710"/>
            <w:r w:rsidRPr="00BC4379">
              <w:rPr>
                <w:b/>
                <w:bCs/>
                <w:color w:val="00B050"/>
              </w:rPr>
              <w:t># TCP Server</w:t>
            </w:r>
            <w:r w:rsidR="007D5D72">
              <w:rPr>
                <w:b/>
                <w:bCs/>
                <w:color w:val="00B050"/>
              </w:rPr>
              <w:t xml:space="preserve"> Code</w:t>
            </w:r>
          </w:p>
          <w:p w14:paraId="42AF62C3" w14:textId="77777777" w:rsidR="00BC4379" w:rsidRDefault="00BC4379" w:rsidP="00BC4379">
            <w:pPr>
              <w:spacing w:after="160"/>
            </w:pPr>
            <w:r>
              <w:t>import socket</w:t>
            </w:r>
          </w:p>
          <w:p w14:paraId="5D6CA3B0" w14:textId="77777777" w:rsidR="00BC4379" w:rsidRDefault="00BC4379" w:rsidP="00BC4379">
            <w:pPr>
              <w:spacing w:after="160"/>
            </w:pPr>
            <w:r>
              <w:t># Define the server address and port</w:t>
            </w:r>
          </w:p>
          <w:p w14:paraId="2BD07067" w14:textId="77777777" w:rsidR="00BC4379" w:rsidRDefault="00BC4379" w:rsidP="00BC4379">
            <w:pPr>
              <w:spacing w:after="160"/>
            </w:pPr>
            <w:r>
              <w:t>server_address = ('127.0.0.1', 12345)</w:t>
            </w:r>
          </w:p>
          <w:p w14:paraId="7674F49C" w14:textId="77777777" w:rsidR="00BC4379" w:rsidRDefault="00BC4379" w:rsidP="00BC4379">
            <w:pPr>
              <w:spacing w:after="160"/>
            </w:pPr>
            <w:r>
              <w:t># Create a socket object</w:t>
            </w:r>
          </w:p>
          <w:p w14:paraId="7FD8F2AA" w14:textId="77777777" w:rsidR="00BC4379" w:rsidRDefault="00BC4379" w:rsidP="00BC4379">
            <w:pPr>
              <w:spacing w:after="160"/>
            </w:pPr>
            <w:r>
              <w:t>server_socket = socket.socket(socket.AF_INET, socket.SOCK_STREAM)</w:t>
            </w:r>
          </w:p>
          <w:p w14:paraId="40E25679" w14:textId="77777777" w:rsidR="00BC4379" w:rsidRDefault="00BC4379" w:rsidP="00BC4379">
            <w:pPr>
              <w:spacing w:after="160"/>
            </w:pPr>
            <w:r>
              <w:t># Bind the socket to the server address and port</w:t>
            </w:r>
          </w:p>
          <w:p w14:paraId="461C3D64" w14:textId="77777777" w:rsidR="00BC4379" w:rsidRDefault="00BC4379" w:rsidP="00BC4379">
            <w:pPr>
              <w:spacing w:after="160"/>
            </w:pPr>
            <w:r>
              <w:t>server_socket.bind(server_address)</w:t>
            </w:r>
          </w:p>
          <w:p w14:paraId="446C1293" w14:textId="77777777" w:rsidR="00BC4379" w:rsidRDefault="00BC4379" w:rsidP="00BC4379">
            <w:pPr>
              <w:spacing w:after="160"/>
            </w:pPr>
            <w:r>
              <w:t># Listen for incoming connections</w:t>
            </w:r>
          </w:p>
          <w:p w14:paraId="011164CD" w14:textId="77777777" w:rsidR="00BC4379" w:rsidRDefault="00BC4379" w:rsidP="00BC4379">
            <w:pPr>
              <w:spacing w:after="160"/>
            </w:pPr>
            <w:r>
              <w:t>server_socket.listen(4)</w:t>
            </w:r>
          </w:p>
          <w:p w14:paraId="1354C652" w14:textId="77777777" w:rsidR="00BC4379" w:rsidRDefault="00BC4379" w:rsidP="00BC4379">
            <w:pPr>
              <w:spacing w:after="160"/>
            </w:pPr>
            <w:r>
              <w:t>print("Server is listening for incoming connections...")</w:t>
            </w:r>
          </w:p>
          <w:p w14:paraId="3648F3F5" w14:textId="77777777" w:rsidR="00BC4379" w:rsidRDefault="00BC4379" w:rsidP="00BC4379">
            <w:pPr>
              <w:spacing w:after="160"/>
            </w:pPr>
            <w:r>
              <w:t># Accept a connection</w:t>
            </w:r>
          </w:p>
          <w:p w14:paraId="27C3DDE0" w14:textId="77777777" w:rsidR="00BC4379" w:rsidRDefault="00BC4379" w:rsidP="00BC4379">
            <w:pPr>
              <w:spacing w:after="160"/>
            </w:pPr>
            <w:r>
              <w:t>client_socket, client_address = server_socket.accept()</w:t>
            </w:r>
          </w:p>
          <w:p w14:paraId="2023B0B2" w14:textId="77777777" w:rsidR="00BC4379" w:rsidRDefault="00BC4379" w:rsidP="00BC4379">
            <w:pPr>
              <w:spacing w:after="160"/>
            </w:pPr>
            <w:r>
              <w:t>print(f"Connected to {client_address}")</w:t>
            </w:r>
          </w:p>
          <w:p w14:paraId="143E59BC" w14:textId="77777777" w:rsidR="00BC4379" w:rsidRDefault="00BC4379" w:rsidP="00BC4379">
            <w:pPr>
              <w:spacing w:after="160"/>
            </w:pPr>
            <w:r>
              <w:t># Receive data from the client</w:t>
            </w:r>
          </w:p>
          <w:p w14:paraId="37053632" w14:textId="77777777" w:rsidR="00BC4379" w:rsidRDefault="00BC4379" w:rsidP="00BC4379">
            <w:pPr>
              <w:spacing w:after="160"/>
            </w:pPr>
            <w:r>
              <w:t>data = client_socket.recv(1024)</w:t>
            </w:r>
          </w:p>
          <w:p w14:paraId="5DFCFF25" w14:textId="77777777" w:rsidR="00BC4379" w:rsidRDefault="00BC4379" w:rsidP="00BC4379">
            <w:pPr>
              <w:spacing w:after="160"/>
            </w:pPr>
            <w:r>
              <w:t>print(f"Received data from client: {data.decode('utf-8')}")</w:t>
            </w:r>
          </w:p>
          <w:p w14:paraId="4DD50642" w14:textId="77777777" w:rsidR="00BC4379" w:rsidRDefault="00BC4379" w:rsidP="00BC4379">
            <w:pPr>
              <w:spacing w:after="160"/>
            </w:pPr>
            <w:r>
              <w:t># Send a response to the client</w:t>
            </w:r>
          </w:p>
          <w:p w14:paraId="005DE753" w14:textId="77777777" w:rsidR="00BC4379" w:rsidRDefault="00BC4379" w:rsidP="00BC4379">
            <w:pPr>
              <w:spacing w:after="160"/>
            </w:pPr>
            <w:r>
              <w:t>response = "Hello, client!"</w:t>
            </w:r>
          </w:p>
          <w:p w14:paraId="2D800A5C" w14:textId="77777777" w:rsidR="00BC4379" w:rsidRDefault="00BC4379" w:rsidP="00BC4379">
            <w:pPr>
              <w:spacing w:after="160"/>
            </w:pPr>
            <w:r>
              <w:t>client_socket.send(response.encode('utf-8'))</w:t>
            </w:r>
          </w:p>
          <w:p w14:paraId="241A2F89" w14:textId="77777777" w:rsidR="00BC4379" w:rsidRDefault="00BC4379" w:rsidP="00BC4379">
            <w:pPr>
              <w:spacing w:after="160"/>
            </w:pPr>
            <w:r>
              <w:t># Close the sockets</w:t>
            </w:r>
          </w:p>
          <w:p w14:paraId="1B9E60E8" w14:textId="77777777" w:rsidR="00BC4379" w:rsidRDefault="00BC4379" w:rsidP="00BC4379">
            <w:pPr>
              <w:spacing w:after="160"/>
            </w:pPr>
            <w:r>
              <w:t>client_socket.close()</w:t>
            </w:r>
          </w:p>
          <w:p w14:paraId="25F8585C" w14:textId="77777777" w:rsidR="00BC4379" w:rsidRPr="00941888" w:rsidRDefault="00BC4379" w:rsidP="00BC4379">
            <w:pPr>
              <w:spacing w:after="160" w:line="259" w:lineRule="auto"/>
            </w:pPr>
            <w:r>
              <w:t>server_socket.close()</w:t>
            </w:r>
          </w:p>
        </w:tc>
      </w:tr>
      <w:tr w:rsidR="00BC4379" w:rsidRPr="00941888" w14:paraId="41949BD5" w14:textId="77777777" w:rsidTr="00BC4379">
        <w:trPr>
          <w:trHeight w:hRule="exact" w:val="7740"/>
        </w:trPr>
        <w:tc>
          <w:tcPr>
            <w:tcW w:w="8978" w:type="dxa"/>
          </w:tcPr>
          <w:p w14:paraId="348CFD52" w14:textId="77777777" w:rsidR="00BC4379" w:rsidRPr="00BC4379" w:rsidRDefault="00BC4379" w:rsidP="00BC4379">
            <w:pPr>
              <w:spacing w:after="160"/>
              <w:rPr>
                <w:b/>
                <w:bCs/>
                <w:color w:val="00B050"/>
              </w:rPr>
            </w:pPr>
            <w:r w:rsidRPr="00BC4379">
              <w:rPr>
                <w:b/>
                <w:bCs/>
                <w:color w:val="00B050"/>
              </w:rPr>
              <w:lastRenderedPageBreak/>
              <w:t># TCP Client</w:t>
            </w:r>
            <w:r w:rsidR="007D5D72">
              <w:rPr>
                <w:b/>
                <w:bCs/>
                <w:color w:val="00B050"/>
              </w:rPr>
              <w:t xml:space="preserve"> Code</w:t>
            </w:r>
          </w:p>
          <w:p w14:paraId="1FDF0403" w14:textId="77777777" w:rsidR="00BC4379" w:rsidRDefault="00BC4379" w:rsidP="00BC4379">
            <w:pPr>
              <w:spacing w:after="160"/>
            </w:pPr>
            <w:r>
              <w:t>import socket</w:t>
            </w:r>
          </w:p>
          <w:p w14:paraId="49A9BD08" w14:textId="77777777" w:rsidR="00BC4379" w:rsidRDefault="00BC4379" w:rsidP="00BC4379">
            <w:pPr>
              <w:spacing w:after="160"/>
            </w:pPr>
            <w:r>
              <w:t># Define the server address and port</w:t>
            </w:r>
          </w:p>
          <w:p w14:paraId="0FC5C2DC" w14:textId="77777777" w:rsidR="00BC4379" w:rsidRDefault="00BC4379" w:rsidP="00BC4379">
            <w:pPr>
              <w:spacing w:after="160"/>
            </w:pPr>
            <w:r>
              <w:t>server_address = ('127.0.0.1', 12345)</w:t>
            </w:r>
          </w:p>
          <w:p w14:paraId="30D13B6E" w14:textId="77777777" w:rsidR="00BC4379" w:rsidRDefault="00BC4379" w:rsidP="00BC4379">
            <w:pPr>
              <w:spacing w:after="160"/>
            </w:pPr>
            <w:r>
              <w:t># Create a socket object</w:t>
            </w:r>
          </w:p>
          <w:p w14:paraId="65E1A5B4" w14:textId="77777777" w:rsidR="00BC4379" w:rsidRDefault="00BC4379" w:rsidP="00BC4379">
            <w:pPr>
              <w:spacing w:after="160"/>
            </w:pPr>
            <w:r>
              <w:t>client_socket = socket.socket(socket.AF_INET, socket.SOCK_STREAM)</w:t>
            </w:r>
          </w:p>
          <w:p w14:paraId="1C9ED3D1" w14:textId="77777777" w:rsidR="00BC4379" w:rsidRDefault="00BC4379" w:rsidP="00BC4379">
            <w:pPr>
              <w:spacing w:after="160"/>
            </w:pPr>
            <w:r>
              <w:t># Connect to the server</w:t>
            </w:r>
          </w:p>
          <w:p w14:paraId="1430C235" w14:textId="77777777" w:rsidR="00BC4379" w:rsidRDefault="00BC4379" w:rsidP="00BC4379">
            <w:pPr>
              <w:spacing w:after="160"/>
            </w:pPr>
            <w:r>
              <w:t>client_socket.connect(server_address)</w:t>
            </w:r>
          </w:p>
          <w:p w14:paraId="2D973775" w14:textId="77777777" w:rsidR="00BC4379" w:rsidRDefault="00BC4379" w:rsidP="00BC4379">
            <w:pPr>
              <w:spacing w:after="160"/>
            </w:pPr>
            <w:r>
              <w:t># Send a message to the server</w:t>
            </w:r>
          </w:p>
          <w:p w14:paraId="1D3752EE" w14:textId="77777777" w:rsidR="00BC4379" w:rsidRDefault="00BC4379" w:rsidP="00BC4379">
            <w:pPr>
              <w:spacing w:after="160"/>
            </w:pPr>
            <w:r>
              <w:t>message = "Hello, server!"</w:t>
            </w:r>
          </w:p>
          <w:p w14:paraId="6E753C9D" w14:textId="77777777" w:rsidR="00BC4379" w:rsidRDefault="00BC4379" w:rsidP="00BC4379">
            <w:pPr>
              <w:spacing w:after="160"/>
            </w:pPr>
            <w:r>
              <w:t>client_socket.send(message.encode('utf-8'))</w:t>
            </w:r>
          </w:p>
          <w:p w14:paraId="22A3502B" w14:textId="77777777" w:rsidR="00BC4379" w:rsidRDefault="00BC4379" w:rsidP="00BC4379">
            <w:pPr>
              <w:spacing w:after="160"/>
            </w:pPr>
            <w:r>
              <w:t># Receive a response from the server</w:t>
            </w:r>
          </w:p>
          <w:p w14:paraId="6E474248" w14:textId="77777777" w:rsidR="00BC4379" w:rsidRDefault="00BC4379" w:rsidP="00BC4379">
            <w:pPr>
              <w:spacing w:after="160"/>
            </w:pPr>
            <w:r>
              <w:t>data = client_socket.recv(1024)</w:t>
            </w:r>
          </w:p>
          <w:p w14:paraId="3EC6BAFE" w14:textId="77777777" w:rsidR="00BC4379" w:rsidRDefault="00BC4379" w:rsidP="00BC4379">
            <w:pPr>
              <w:spacing w:after="160"/>
            </w:pPr>
            <w:r>
              <w:t>print(f"Received response from server: {data.decode('utf-8')}")</w:t>
            </w:r>
          </w:p>
          <w:p w14:paraId="69007F68" w14:textId="77777777" w:rsidR="00BC4379" w:rsidRDefault="00BC4379" w:rsidP="00BC4379">
            <w:pPr>
              <w:spacing w:after="160"/>
            </w:pPr>
            <w:r>
              <w:t># Close the socket</w:t>
            </w:r>
          </w:p>
          <w:p w14:paraId="5324B084" w14:textId="77777777" w:rsidR="00BC4379" w:rsidRPr="00BC4379" w:rsidRDefault="00BC4379" w:rsidP="00BC4379">
            <w:pPr>
              <w:spacing w:after="160"/>
            </w:pPr>
            <w:r>
              <w:t>client_socket.close()</w:t>
            </w:r>
          </w:p>
        </w:tc>
      </w:tr>
    </w:tbl>
    <w:bookmarkEnd w:id="1"/>
    <w:p w14:paraId="7D2B1916" w14:textId="77777777" w:rsidR="00387E78" w:rsidRPr="00BC4379" w:rsidRDefault="00BC4379" w:rsidP="00941888">
      <w:pPr>
        <w:pStyle w:val="Normal-SpaceAbove"/>
        <w:rPr>
          <w:b/>
          <w:bCs/>
        </w:rPr>
      </w:pPr>
      <w:r w:rsidRPr="00BC4379">
        <w:rPr>
          <w:b/>
          <w:bCs/>
        </w:rPr>
        <w:t>N</w:t>
      </w:r>
      <w:r>
        <w:rPr>
          <w:b/>
          <w:bCs/>
        </w:rPr>
        <w:t>ote: A separate Terminals need to be opened for Server and Client</w:t>
      </w:r>
    </w:p>
    <w:tbl>
      <w:tblPr>
        <w:tblStyle w:val="TableGrid"/>
        <w:tblW w:w="481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Final answer box table"/>
      </w:tblPr>
      <w:tblGrid>
        <w:gridCol w:w="9208"/>
      </w:tblGrid>
      <w:tr w:rsidR="00941888" w:rsidRPr="00941888" w14:paraId="105B9DD3" w14:textId="77777777" w:rsidTr="00BC4379">
        <w:trPr>
          <w:trHeight w:hRule="exact" w:val="4391"/>
        </w:trPr>
        <w:tc>
          <w:tcPr>
            <w:tcW w:w="8994" w:type="dxa"/>
          </w:tcPr>
          <w:p w14:paraId="796E519B" w14:textId="77777777" w:rsidR="00941888" w:rsidRDefault="00941888" w:rsidP="00BC4379">
            <w:pPr>
              <w:spacing w:line="259" w:lineRule="auto"/>
              <w:rPr>
                <w:noProof/>
                <w:lang w:val="en-IN" w:eastAsia="en-IN" w:bidi="kn-IN"/>
              </w:rPr>
            </w:pPr>
          </w:p>
          <w:p w14:paraId="183DA7D0" w14:textId="77777777" w:rsidR="00BC4379" w:rsidRPr="00941888" w:rsidRDefault="00BC4379" w:rsidP="00941888">
            <w:pPr>
              <w:spacing w:after="160" w:line="259" w:lineRule="auto"/>
            </w:pPr>
            <w:r>
              <w:object w:dxaOrig="4320" w:dyaOrig="951" w14:anchorId="5A9A6829">
                <v:shape id="_x0000_i1029" type="#_x0000_t75" style="width:435.75pt;height:179.25pt" o:ole="">
                  <v:imagedata r:id="rId15" o:title=""/>
                </v:shape>
                <o:OLEObject Type="Embed" ProgID="PBrush" ShapeID="_x0000_i1029" DrawAspect="Content" ObjectID="_1760026366" r:id="rId16"/>
              </w:object>
            </w:r>
          </w:p>
        </w:tc>
      </w:tr>
      <w:tr w:rsidR="00BC4379" w:rsidRPr="00941888" w14:paraId="2AB083DD" w14:textId="77777777" w:rsidTr="00BC4379">
        <w:trPr>
          <w:trHeight w:hRule="exact" w:val="3150"/>
        </w:trPr>
        <w:tc>
          <w:tcPr>
            <w:tcW w:w="8994" w:type="dxa"/>
          </w:tcPr>
          <w:p w14:paraId="25C2512A" w14:textId="77777777" w:rsidR="00BC4379" w:rsidRDefault="00BC4379" w:rsidP="00BC4379">
            <w:pPr>
              <w:rPr>
                <w:noProof/>
                <w:lang w:val="en-IN" w:eastAsia="en-IN" w:bidi="kn-IN"/>
              </w:rPr>
            </w:pPr>
            <w:r>
              <w:object w:dxaOrig="17460" w:dyaOrig="2625" w14:anchorId="709AD7BD">
                <v:shape id="_x0000_i1030" type="#_x0000_t75" style="width:449.25pt;height:137.25pt" o:ole="">
                  <v:imagedata r:id="rId17" o:title=""/>
                </v:shape>
                <o:OLEObject Type="Embed" ProgID="PBrush" ShapeID="_x0000_i1030" DrawAspect="Content" ObjectID="_1760026367" r:id="rId18"/>
              </w:object>
            </w:r>
          </w:p>
        </w:tc>
      </w:tr>
    </w:tbl>
    <w:p w14:paraId="50BF7353" w14:textId="77777777" w:rsidR="00941888" w:rsidRDefault="007D5D72" w:rsidP="00941888">
      <w:pPr>
        <w:pStyle w:val="NoSpacing"/>
      </w:pPr>
      <w:r>
        <w:tab/>
      </w:r>
    </w:p>
    <w:p w14:paraId="5BB82046" w14:textId="77777777" w:rsidR="007D5D72" w:rsidRDefault="007D5D72" w:rsidP="00941888">
      <w:pPr>
        <w:pStyle w:val="NoSpacing"/>
      </w:pPr>
    </w:p>
    <w:p w14:paraId="41BB1790" w14:textId="77777777" w:rsidR="007D5D72" w:rsidRDefault="007D5D72" w:rsidP="00941888">
      <w:pPr>
        <w:pStyle w:val="NoSpacing"/>
      </w:pPr>
    </w:p>
    <w:p w14:paraId="4183CC00" w14:textId="77777777" w:rsidR="007D5D72" w:rsidRDefault="007D5D72" w:rsidP="00941888">
      <w:pPr>
        <w:pStyle w:val="NoSpacing"/>
      </w:pPr>
    </w:p>
    <w:p w14:paraId="7835E9EC" w14:textId="77777777" w:rsidR="007D5D72" w:rsidRDefault="007D5D72" w:rsidP="00941888">
      <w:pPr>
        <w:pStyle w:val="NoSpacing"/>
      </w:pPr>
    </w:p>
    <w:p w14:paraId="475BFF57" w14:textId="77777777" w:rsidR="007D5D72" w:rsidRDefault="007D5D72" w:rsidP="00941888">
      <w:pPr>
        <w:pStyle w:val="NoSpacing"/>
      </w:pPr>
    </w:p>
    <w:p w14:paraId="2F5F8925" w14:textId="77777777" w:rsidR="007D5D72" w:rsidRDefault="007D5D72" w:rsidP="00941888">
      <w:pPr>
        <w:pStyle w:val="NoSpacing"/>
      </w:pPr>
    </w:p>
    <w:p w14:paraId="7F1D106D" w14:textId="77777777" w:rsidR="007D5D72" w:rsidRDefault="007D5D72" w:rsidP="00941888">
      <w:pPr>
        <w:pStyle w:val="NoSpacing"/>
      </w:pPr>
    </w:p>
    <w:p w14:paraId="190C2A73" w14:textId="77777777" w:rsidR="007D5D72" w:rsidRDefault="007D5D72" w:rsidP="00941888">
      <w:pPr>
        <w:pStyle w:val="NoSpacing"/>
      </w:pPr>
    </w:p>
    <w:p w14:paraId="02C53335" w14:textId="77777777" w:rsidR="007D5D72" w:rsidRDefault="007D5D72" w:rsidP="00941888">
      <w:pPr>
        <w:pStyle w:val="NoSpacing"/>
      </w:pPr>
    </w:p>
    <w:p w14:paraId="624A18EC" w14:textId="77777777" w:rsidR="007D5D72" w:rsidRDefault="007D5D72" w:rsidP="00941888">
      <w:pPr>
        <w:pStyle w:val="NoSpacing"/>
      </w:pPr>
    </w:p>
    <w:p w14:paraId="4FAAF711" w14:textId="77777777" w:rsidR="007D5D72" w:rsidRDefault="007D5D72" w:rsidP="00941888">
      <w:pPr>
        <w:pStyle w:val="NoSpacing"/>
      </w:pPr>
    </w:p>
    <w:p w14:paraId="6CD53624" w14:textId="77777777" w:rsidR="007D5D72" w:rsidRDefault="007D5D72" w:rsidP="00941888">
      <w:pPr>
        <w:pStyle w:val="NoSpacing"/>
      </w:pPr>
    </w:p>
    <w:p w14:paraId="4A8B03A8" w14:textId="77777777" w:rsidR="007D5D72" w:rsidRDefault="007D5D72" w:rsidP="00941888">
      <w:pPr>
        <w:pStyle w:val="NoSpacing"/>
      </w:pPr>
    </w:p>
    <w:p w14:paraId="5218122E" w14:textId="77777777" w:rsidR="007D5D72" w:rsidRDefault="007D5D72" w:rsidP="00941888">
      <w:pPr>
        <w:pStyle w:val="NoSpacing"/>
      </w:pPr>
    </w:p>
    <w:p w14:paraId="007E59DD" w14:textId="77777777" w:rsidR="007D5D72" w:rsidRDefault="007D5D72" w:rsidP="00941888">
      <w:pPr>
        <w:pStyle w:val="NoSpacing"/>
      </w:pPr>
    </w:p>
    <w:p w14:paraId="0A4A1D06" w14:textId="77777777" w:rsidR="007D5D72" w:rsidRDefault="007D5D72" w:rsidP="00941888">
      <w:pPr>
        <w:pStyle w:val="NoSpacing"/>
      </w:pPr>
    </w:p>
    <w:p w14:paraId="58482953" w14:textId="77777777" w:rsidR="007D5D72" w:rsidRDefault="007D5D72" w:rsidP="00941888">
      <w:pPr>
        <w:pStyle w:val="NoSpacing"/>
      </w:pPr>
    </w:p>
    <w:p w14:paraId="636638B1" w14:textId="77777777" w:rsidR="007D5D72" w:rsidRDefault="007D5D72" w:rsidP="00941888">
      <w:pPr>
        <w:pStyle w:val="NoSpacing"/>
      </w:pPr>
    </w:p>
    <w:p w14:paraId="6399D73C" w14:textId="77777777" w:rsidR="007D5D72" w:rsidRDefault="007D5D72" w:rsidP="00941888">
      <w:pPr>
        <w:pStyle w:val="NoSpacing"/>
      </w:pPr>
    </w:p>
    <w:p w14:paraId="1FE2F915" w14:textId="77777777" w:rsidR="007D5D72" w:rsidRDefault="007D5D72" w:rsidP="00941888">
      <w:pPr>
        <w:pStyle w:val="NoSpacing"/>
      </w:pPr>
    </w:p>
    <w:p w14:paraId="617A5DC3" w14:textId="77777777" w:rsidR="007D5D72" w:rsidRDefault="007D5D72" w:rsidP="00941888">
      <w:pPr>
        <w:pStyle w:val="NoSpacing"/>
      </w:pPr>
    </w:p>
    <w:p w14:paraId="2E6BF874" w14:textId="77777777" w:rsidR="007D5D72" w:rsidRDefault="007D5D72" w:rsidP="00941888">
      <w:pPr>
        <w:pStyle w:val="NoSpacing"/>
      </w:pPr>
    </w:p>
    <w:p w14:paraId="7F274238" w14:textId="77777777" w:rsidR="007D5D72" w:rsidRDefault="007D5D72" w:rsidP="00941888">
      <w:pPr>
        <w:pStyle w:val="NoSpacing"/>
      </w:pPr>
    </w:p>
    <w:p w14:paraId="20245482" w14:textId="77777777" w:rsidR="007D5D72" w:rsidRDefault="007D5D72" w:rsidP="00941888">
      <w:pPr>
        <w:pStyle w:val="NoSpacing"/>
      </w:pPr>
    </w:p>
    <w:p w14:paraId="2CCAC3F0" w14:textId="77777777" w:rsidR="007D5D72" w:rsidRDefault="007D5D72" w:rsidP="00941888">
      <w:pPr>
        <w:pStyle w:val="NoSpacing"/>
      </w:pPr>
    </w:p>
    <w:p w14:paraId="79CB9750" w14:textId="77777777" w:rsidR="007D5D72" w:rsidRDefault="007D5D72" w:rsidP="00941888">
      <w:pPr>
        <w:pStyle w:val="NoSpacing"/>
      </w:pPr>
    </w:p>
    <w:p w14:paraId="1278E30F" w14:textId="77777777" w:rsidR="007D5D72" w:rsidRDefault="007D5D72" w:rsidP="00941888">
      <w:pPr>
        <w:pStyle w:val="NoSpacing"/>
      </w:pPr>
    </w:p>
    <w:p w14:paraId="42AB67D4" w14:textId="77777777" w:rsidR="007D5D72" w:rsidRDefault="007D5D72" w:rsidP="00941888">
      <w:pPr>
        <w:pStyle w:val="NoSpacing"/>
      </w:pPr>
    </w:p>
    <w:p w14:paraId="44BAFE64" w14:textId="77777777" w:rsidR="007D5D72" w:rsidRDefault="007D5D72" w:rsidP="00941888">
      <w:pPr>
        <w:pStyle w:val="NoSpacing"/>
      </w:pPr>
    </w:p>
    <w:p w14:paraId="54BE1C04" w14:textId="77777777" w:rsidR="007D5D72" w:rsidRDefault="007D5D72" w:rsidP="00941888">
      <w:pPr>
        <w:pStyle w:val="NoSpacing"/>
      </w:pPr>
    </w:p>
    <w:p w14:paraId="1C45AF8E" w14:textId="77777777" w:rsidR="007D5D72" w:rsidRDefault="007D5D72" w:rsidP="00941888">
      <w:pPr>
        <w:pStyle w:val="NoSpacing"/>
      </w:pPr>
    </w:p>
    <w:p w14:paraId="386C95DB" w14:textId="77777777" w:rsidR="007D5D72" w:rsidRPr="00941888" w:rsidRDefault="007D5D72" w:rsidP="00941888">
      <w:pPr>
        <w:pStyle w:val="NoSpacing"/>
      </w:pPr>
    </w:p>
    <w:sectPr w:rsidR="007D5D72" w:rsidRPr="00941888" w:rsidSect="007D5D7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26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070A4" w14:textId="77777777" w:rsidR="008E57B8" w:rsidRDefault="008E57B8" w:rsidP="00387E78">
      <w:pPr>
        <w:spacing w:after="0" w:line="240" w:lineRule="auto"/>
      </w:pPr>
      <w:r>
        <w:separator/>
      </w:r>
    </w:p>
  </w:endnote>
  <w:endnote w:type="continuationSeparator" w:id="0">
    <w:p w14:paraId="1E1E436A" w14:textId="77777777" w:rsidR="008E57B8" w:rsidRDefault="008E57B8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D5D91" w14:textId="77777777" w:rsidR="00256B7E" w:rsidRDefault="00256B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25D74" w14:textId="77777777" w:rsidR="00256B7E" w:rsidRDefault="00256B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0EC78" w14:textId="77777777" w:rsidR="00256B7E" w:rsidRDefault="00256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D12C1" w14:textId="77777777" w:rsidR="008E57B8" w:rsidRDefault="008E57B8" w:rsidP="00387E78">
      <w:pPr>
        <w:spacing w:after="0" w:line="240" w:lineRule="auto"/>
      </w:pPr>
      <w:r>
        <w:separator/>
      </w:r>
    </w:p>
  </w:footnote>
  <w:footnote w:type="continuationSeparator" w:id="0">
    <w:p w14:paraId="1D798BB1" w14:textId="77777777" w:rsidR="008E57B8" w:rsidRDefault="008E57B8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C0BAD" w14:textId="77777777" w:rsidR="00256B7E" w:rsidRDefault="00256B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C90BA" w14:textId="77777777" w:rsidR="00387E78" w:rsidRPr="00F87D3C" w:rsidRDefault="008E57B8">
    <w:pPr>
      <w:pStyle w:val="Header"/>
      <w:rPr>
        <w:rFonts w:ascii="Segoe UI" w:hAnsi="Segoe UI" w:cs="Segoe UI"/>
      </w:rPr>
    </w:pPr>
    <w:sdt>
      <w:sdtPr>
        <w:alias w:val="Name:"/>
        <w:tag w:val="Name:"/>
        <w:id w:val="-2074035354"/>
        <w:placeholder>
          <w:docPart w:val="839B0C2BC7DE41ABAB7CD7CB53825203"/>
        </w:placeholder>
        <w:temporary/>
        <w:showingPlcHdr/>
        <w15:appearance w15:val="hidden"/>
      </w:sdtPr>
      <w:sdtEndPr/>
      <w:sdtContent>
        <w:r w:rsidR="00256B7E" w:rsidRPr="00F87D3C">
          <w:rPr>
            <w:rFonts w:ascii="Segoe UI" w:hAnsi="Segoe UI" w:cs="Segoe UI"/>
          </w:rPr>
          <w:t>Name: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Date:"/>
        <w:tag w:val="Date:"/>
        <w:id w:val="-1834133681"/>
        <w:placeholder>
          <w:docPart w:val="10508B3A91DD426BB7C92061E27BBBB1"/>
        </w:placeholder>
        <w:temporary/>
        <w:showingPlcHdr/>
        <w15:appearance w15:val="hidden"/>
      </w:sdtPr>
      <w:sdtEndPr/>
      <w:sdtContent>
        <w:r w:rsidR="00256B7E" w:rsidRPr="00F87D3C">
          <w:rPr>
            <w:rFonts w:ascii="Segoe UI" w:hAnsi="Segoe UI" w:cs="Segoe UI"/>
          </w:rPr>
          <w:t>Date: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Class:"/>
        <w:tag w:val="Class:"/>
        <w:id w:val="-1164618914"/>
        <w:placeholder>
          <w:docPart w:val="97E2A412A407467A8C480F08474AD963"/>
        </w:placeholder>
        <w:temporary/>
        <w:showingPlcHdr/>
        <w15:appearance w15:val="hidden"/>
      </w:sdtPr>
      <w:sdtEndPr/>
      <w:sdtContent>
        <w:r w:rsidR="00256B7E" w:rsidRPr="00F87D3C">
          <w:rPr>
            <w:rFonts w:ascii="Segoe UI" w:hAnsi="Segoe UI" w:cs="Segoe UI"/>
          </w:rPr>
          <w:t>Class: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DB74B" w14:textId="77777777" w:rsidR="00256B7E" w:rsidRDefault="00256B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379"/>
    <w:rsid w:val="00256B7E"/>
    <w:rsid w:val="0026702D"/>
    <w:rsid w:val="002D083C"/>
    <w:rsid w:val="00387E78"/>
    <w:rsid w:val="004570D7"/>
    <w:rsid w:val="004A0D72"/>
    <w:rsid w:val="004D7445"/>
    <w:rsid w:val="005D47DD"/>
    <w:rsid w:val="006D5DDD"/>
    <w:rsid w:val="007D5D72"/>
    <w:rsid w:val="008568DE"/>
    <w:rsid w:val="008E57B8"/>
    <w:rsid w:val="00941888"/>
    <w:rsid w:val="00A835B2"/>
    <w:rsid w:val="00AD3960"/>
    <w:rsid w:val="00B07F46"/>
    <w:rsid w:val="00BC4379"/>
    <w:rsid w:val="00CC7814"/>
    <w:rsid w:val="00E600D0"/>
    <w:rsid w:val="00F620C4"/>
    <w:rsid w:val="00F8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55125"/>
  <w15:chartTrackingRefBased/>
  <w15:docId w15:val="{AAD8538D-26B1-426E-8190-BF5B6D0A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roblem%20of%20the%20we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1A69D0EBE8488788969B349BC56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30EFD-07F0-4534-A618-876AB21AFCE6}"/>
      </w:docPartPr>
      <w:docPartBody>
        <w:p w:rsidR="00C9184B" w:rsidRDefault="00E32631">
          <w:pPr>
            <w:pStyle w:val="081A69D0EBE8488788969B349BC5663A"/>
          </w:pPr>
          <w:r w:rsidRPr="00941888">
            <w:rPr>
              <w:rStyle w:val="Strong"/>
            </w:rPr>
            <w:t>Instructions:</w:t>
          </w:r>
        </w:p>
      </w:docPartBody>
    </w:docPart>
    <w:docPart>
      <w:docPartPr>
        <w:name w:val="97E2A412A407467A8C480F08474AD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82C10-8534-4D72-A735-74ECBE7FA142}"/>
      </w:docPartPr>
      <w:docPartBody>
        <w:p w:rsidR="00C9184B" w:rsidRDefault="00E32631">
          <w:pPr>
            <w:pStyle w:val="97E2A412A407467A8C480F08474AD963"/>
          </w:pPr>
          <w:r w:rsidRPr="00941888">
            <w:t>Final Answer Box: Put your final answer here. Describe or explain it in one complete sentence. (Do not just write a number.)</w:t>
          </w:r>
        </w:p>
      </w:docPartBody>
    </w:docPart>
    <w:docPart>
      <w:docPartPr>
        <w:name w:val="10508B3A91DD426BB7C92061E27BB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976C6-1A32-4EEB-92D4-9E922A628E6E}"/>
      </w:docPartPr>
      <w:docPartBody>
        <w:p w:rsidR="00C9184B" w:rsidRDefault="0005114E" w:rsidP="0005114E">
          <w:pPr>
            <w:pStyle w:val="10508B3A91DD426BB7C92061E27BBBB1"/>
          </w:pPr>
          <w:r w:rsidRPr="00941888">
            <w:rPr>
              <w:rStyle w:val="Strong"/>
            </w:rPr>
            <w:t>Instructions:</w:t>
          </w:r>
        </w:p>
      </w:docPartBody>
    </w:docPart>
    <w:docPart>
      <w:docPartPr>
        <w:name w:val="839B0C2BC7DE41ABAB7CD7CB53825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C353-8223-43AD-B435-18AD81744558}"/>
      </w:docPartPr>
      <w:docPartBody>
        <w:p w:rsidR="00C9184B" w:rsidRDefault="0005114E" w:rsidP="0005114E">
          <w:pPr>
            <w:pStyle w:val="839B0C2BC7DE41ABAB7CD7CB53825203"/>
          </w:pPr>
          <w:r w:rsidRPr="00941888">
            <w:rPr>
              <w:rStyle w:val="Strong"/>
            </w:rPr>
            <w:t>Instructions: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14E"/>
    <w:rsid w:val="0005114E"/>
    <w:rsid w:val="000C31FC"/>
    <w:rsid w:val="00C9184B"/>
    <w:rsid w:val="00E3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95117DB49747E3B8968E9E75E37EDB">
    <w:name w:val="4295117DB49747E3B8968E9E75E37EDB"/>
  </w:style>
  <w:style w:type="character" w:styleId="Strong">
    <w:name w:val="Strong"/>
    <w:basedOn w:val="DefaultParagraphFont"/>
    <w:uiPriority w:val="2"/>
    <w:qFormat/>
    <w:rsid w:val="0005114E"/>
    <w:rPr>
      <w:b/>
      <w:bCs/>
    </w:rPr>
  </w:style>
  <w:style w:type="paragraph" w:customStyle="1" w:styleId="081A69D0EBE8488788969B349BC5663A">
    <w:name w:val="081A69D0EBE8488788969B349BC5663A"/>
  </w:style>
  <w:style w:type="paragraph" w:customStyle="1" w:styleId="4932AD86391A4E55BA54C01B4A1F0F5F">
    <w:name w:val="4932AD86391A4E55BA54C01B4A1F0F5F"/>
  </w:style>
  <w:style w:type="character" w:styleId="IntenseEmphasis">
    <w:name w:val="Intense Emphasis"/>
    <w:basedOn w:val="DefaultParagraphFont"/>
    <w:uiPriority w:val="3"/>
    <w:qFormat/>
    <w:rPr>
      <w:b/>
      <w:iCs/>
      <w:color w:val="auto"/>
      <w:sz w:val="28"/>
    </w:rPr>
  </w:style>
  <w:style w:type="paragraph" w:customStyle="1" w:styleId="9D5E851E2EBA47DCB68AEAB8BA25A180">
    <w:name w:val="9D5E851E2EBA47DCB68AEAB8BA25A180"/>
  </w:style>
  <w:style w:type="paragraph" w:customStyle="1" w:styleId="C2946D63424A42FEBCA58EE684BD4BF3">
    <w:name w:val="C2946D63424A42FEBCA58EE684BD4BF3"/>
  </w:style>
  <w:style w:type="paragraph" w:customStyle="1" w:styleId="82A27A8B71E2482C90C6A95C6924692A">
    <w:name w:val="82A27A8B71E2482C90C6A95C6924692A"/>
  </w:style>
  <w:style w:type="paragraph" w:customStyle="1" w:styleId="97E2A412A407467A8C480F08474AD963">
    <w:name w:val="97E2A412A407467A8C480F08474AD963"/>
  </w:style>
  <w:style w:type="paragraph" w:customStyle="1" w:styleId="10508B3A91DD426BB7C92061E27BBBB1">
    <w:name w:val="10508B3A91DD426BB7C92061E27BBBB1"/>
    <w:rsid w:val="0005114E"/>
  </w:style>
  <w:style w:type="paragraph" w:customStyle="1" w:styleId="839B0C2BC7DE41ABAB7CD7CB53825203">
    <w:name w:val="839B0C2BC7DE41ABAB7CD7CB53825203"/>
    <w:rsid w:val="000511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50</TotalTime>
  <Pages>1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Prasad</cp:lastModifiedBy>
  <cp:revision>6</cp:revision>
  <dcterms:created xsi:type="dcterms:W3CDTF">2023-10-27T10:20:00Z</dcterms:created>
  <dcterms:modified xsi:type="dcterms:W3CDTF">2023-10-28T13:56:00Z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